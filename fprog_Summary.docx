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271" w:rsidRPr="00BB5D96" w:rsidRDefault="00DA1271" w:rsidP="00BB5D96">
      <w:bookmarkStart w:id="0" w:name="_GoBack"/>
      <w:bookmarkEnd w:id="0"/>
    </w:p>
    <w:sectPr w:rsidR="00DA1271" w:rsidRPr="00BB5D96" w:rsidSect="002C69B7">
      <w:pgSz w:w="16838" w:h="11906" w:orient="landscape" w:code="9"/>
      <w:pgMar w:top="720" w:right="720" w:bottom="720" w:left="720" w:header="706" w:footer="706" w:gutter="0"/>
      <w:cols w:num="3" w:sep="1" w:space="7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FD3" w:rsidRDefault="00136FD3" w:rsidP="002C69B7">
      <w:pPr>
        <w:spacing w:line="240" w:lineRule="auto"/>
      </w:pPr>
      <w:r>
        <w:separator/>
      </w:r>
    </w:p>
  </w:endnote>
  <w:endnote w:type="continuationSeparator" w:id="0">
    <w:p w:rsidR="00136FD3" w:rsidRDefault="00136FD3" w:rsidP="002C6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FD3" w:rsidRDefault="00136FD3" w:rsidP="002C69B7">
      <w:pPr>
        <w:spacing w:line="240" w:lineRule="auto"/>
      </w:pPr>
      <w:r>
        <w:separator/>
      </w:r>
    </w:p>
  </w:footnote>
  <w:footnote w:type="continuationSeparator" w:id="0">
    <w:p w:rsidR="00136FD3" w:rsidRDefault="00136FD3" w:rsidP="002C6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97981"/>
    <w:multiLevelType w:val="hybridMultilevel"/>
    <w:tmpl w:val="DD92B45A"/>
    <w:lvl w:ilvl="0" w:tplc="E6D06A2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34FB9"/>
    <w:multiLevelType w:val="hybridMultilevel"/>
    <w:tmpl w:val="7CD68D66"/>
    <w:lvl w:ilvl="0" w:tplc="3DECFC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B7"/>
    <w:rsid w:val="00005B5B"/>
    <w:rsid w:val="00012472"/>
    <w:rsid w:val="00016495"/>
    <w:rsid w:val="000338F2"/>
    <w:rsid w:val="000474D7"/>
    <w:rsid w:val="000501FD"/>
    <w:rsid w:val="00055165"/>
    <w:rsid w:val="00075F03"/>
    <w:rsid w:val="00077CE5"/>
    <w:rsid w:val="00091965"/>
    <w:rsid w:val="000D5E4A"/>
    <w:rsid w:val="000E4EFA"/>
    <w:rsid w:val="000F78DC"/>
    <w:rsid w:val="00136FD3"/>
    <w:rsid w:val="0014603C"/>
    <w:rsid w:val="0015424E"/>
    <w:rsid w:val="001572A1"/>
    <w:rsid w:val="00172941"/>
    <w:rsid w:val="00196C86"/>
    <w:rsid w:val="001D1DF7"/>
    <w:rsid w:val="001D279D"/>
    <w:rsid w:val="00202BBE"/>
    <w:rsid w:val="0020379E"/>
    <w:rsid w:val="0023120F"/>
    <w:rsid w:val="002377D2"/>
    <w:rsid w:val="002724AE"/>
    <w:rsid w:val="0028278C"/>
    <w:rsid w:val="0029208A"/>
    <w:rsid w:val="002A2B8D"/>
    <w:rsid w:val="002A57D8"/>
    <w:rsid w:val="002C3763"/>
    <w:rsid w:val="002C69B7"/>
    <w:rsid w:val="002D49B2"/>
    <w:rsid w:val="002D513E"/>
    <w:rsid w:val="002E21B3"/>
    <w:rsid w:val="002E564E"/>
    <w:rsid w:val="00311045"/>
    <w:rsid w:val="00312910"/>
    <w:rsid w:val="003160E9"/>
    <w:rsid w:val="003454E8"/>
    <w:rsid w:val="00361F1A"/>
    <w:rsid w:val="003658D3"/>
    <w:rsid w:val="00397E23"/>
    <w:rsid w:val="003A4107"/>
    <w:rsid w:val="003D43EA"/>
    <w:rsid w:val="003D6810"/>
    <w:rsid w:val="003E61DB"/>
    <w:rsid w:val="004303EF"/>
    <w:rsid w:val="00431EC4"/>
    <w:rsid w:val="004513C0"/>
    <w:rsid w:val="0046557F"/>
    <w:rsid w:val="004662A4"/>
    <w:rsid w:val="00467F9E"/>
    <w:rsid w:val="00472A82"/>
    <w:rsid w:val="00483852"/>
    <w:rsid w:val="00494DAB"/>
    <w:rsid w:val="004B5301"/>
    <w:rsid w:val="004B7241"/>
    <w:rsid w:val="004C7772"/>
    <w:rsid w:val="004F053E"/>
    <w:rsid w:val="0051763A"/>
    <w:rsid w:val="005226BA"/>
    <w:rsid w:val="0053740A"/>
    <w:rsid w:val="005427E2"/>
    <w:rsid w:val="005501E4"/>
    <w:rsid w:val="005523BB"/>
    <w:rsid w:val="00565B69"/>
    <w:rsid w:val="00570AEE"/>
    <w:rsid w:val="00574DBA"/>
    <w:rsid w:val="00591D37"/>
    <w:rsid w:val="005D5538"/>
    <w:rsid w:val="00612D28"/>
    <w:rsid w:val="00620966"/>
    <w:rsid w:val="006328A1"/>
    <w:rsid w:val="0064373C"/>
    <w:rsid w:val="0064722A"/>
    <w:rsid w:val="00652184"/>
    <w:rsid w:val="00662DA8"/>
    <w:rsid w:val="00663FEA"/>
    <w:rsid w:val="006B14B0"/>
    <w:rsid w:val="006B39F5"/>
    <w:rsid w:val="006B44ED"/>
    <w:rsid w:val="006D6B1C"/>
    <w:rsid w:val="006E2E80"/>
    <w:rsid w:val="006E5A94"/>
    <w:rsid w:val="00712511"/>
    <w:rsid w:val="0072185C"/>
    <w:rsid w:val="00736CE3"/>
    <w:rsid w:val="00753A4F"/>
    <w:rsid w:val="00763016"/>
    <w:rsid w:val="007841C7"/>
    <w:rsid w:val="007921A4"/>
    <w:rsid w:val="007922ED"/>
    <w:rsid w:val="007A06C9"/>
    <w:rsid w:val="007D06C7"/>
    <w:rsid w:val="007E6F9A"/>
    <w:rsid w:val="007F07E7"/>
    <w:rsid w:val="007F39BB"/>
    <w:rsid w:val="007F484C"/>
    <w:rsid w:val="008120F9"/>
    <w:rsid w:val="00814AF7"/>
    <w:rsid w:val="0082405D"/>
    <w:rsid w:val="0083271E"/>
    <w:rsid w:val="00836C71"/>
    <w:rsid w:val="0084377F"/>
    <w:rsid w:val="00860168"/>
    <w:rsid w:val="00873B0B"/>
    <w:rsid w:val="00880ADE"/>
    <w:rsid w:val="00886085"/>
    <w:rsid w:val="008A1ED3"/>
    <w:rsid w:val="008B11E3"/>
    <w:rsid w:val="008D1146"/>
    <w:rsid w:val="008D78D4"/>
    <w:rsid w:val="008E5E6D"/>
    <w:rsid w:val="00905329"/>
    <w:rsid w:val="00910BCA"/>
    <w:rsid w:val="009118A8"/>
    <w:rsid w:val="00913232"/>
    <w:rsid w:val="009202E2"/>
    <w:rsid w:val="009255AF"/>
    <w:rsid w:val="00926439"/>
    <w:rsid w:val="009325E8"/>
    <w:rsid w:val="009332A9"/>
    <w:rsid w:val="00942953"/>
    <w:rsid w:val="00956824"/>
    <w:rsid w:val="00965363"/>
    <w:rsid w:val="00965726"/>
    <w:rsid w:val="00965AC0"/>
    <w:rsid w:val="00973562"/>
    <w:rsid w:val="009871A9"/>
    <w:rsid w:val="009A32A7"/>
    <w:rsid w:val="009A4EF6"/>
    <w:rsid w:val="009D12B5"/>
    <w:rsid w:val="009D5FEF"/>
    <w:rsid w:val="009F111B"/>
    <w:rsid w:val="00A04292"/>
    <w:rsid w:val="00A136D7"/>
    <w:rsid w:val="00A3544D"/>
    <w:rsid w:val="00A64350"/>
    <w:rsid w:val="00A65FEA"/>
    <w:rsid w:val="00A72CF2"/>
    <w:rsid w:val="00A93A36"/>
    <w:rsid w:val="00AA6E17"/>
    <w:rsid w:val="00AC247F"/>
    <w:rsid w:val="00AC4382"/>
    <w:rsid w:val="00AD7A23"/>
    <w:rsid w:val="00B170CB"/>
    <w:rsid w:val="00B17FDD"/>
    <w:rsid w:val="00B4716E"/>
    <w:rsid w:val="00B62B04"/>
    <w:rsid w:val="00B7044E"/>
    <w:rsid w:val="00B93EDD"/>
    <w:rsid w:val="00B944D4"/>
    <w:rsid w:val="00BB3193"/>
    <w:rsid w:val="00BB5D96"/>
    <w:rsid w:val="00BD42C6"/>
    <w:rsid w:val="00BE3385"/>
    <w:rsid w:val="00BE418A"/>
    <w:rsid w:val="00BE62FA"/>
    <w:rsid w:val="00BF035E"/>
    <w:rsid w:val="00BF4981"/>
    <w:rsid w:val="00BF4B2B"/>
    <w:rsid w:val="00C039A7"/>
    <w:rsid w:val="00C1179C"/>
    <w:rsid w:val="00C121F1"/>
    <w:rsid w:val="00C133B9"/>
    <w:rsid w:val="00C27E66"/>
    <w:rsid w:val="00C324B2"/>
    <w:rsid w:val="00C74A27"/>
    <w:rsid w:val="00C8422F"/>
    <w:rsid w:val="00C922D4"/>
    <w:rsid w:val="00C97A1D"/>
    <w:rsid w:val="00CB6CE4"/>
    <w:rsid w:val="00D14D90"/>
    <w:rsid w:val="00D201E0"/>
    <w:rsid w:val="00D3522D"/>
    <w:rsid w:val="00D35DE9"/>
    <w:rsid w:val="00D566AB"/>
    <w:rsid w:val="00D6271B"/>
    <w:rsid w:val="00D73BC9"/>
    <w:rsid w:val="00D812BB"/>
    <w:rsid w:val="00D85AF0"/>
    <w:rsid w:val="00D91190"/>
    <w:rsid w:val="00DA0694"/>
    <w:rsid w:val="00DA1271"/>
    <w:rsid w:val="00DB1931"/>
    <w:rsid w:val="00DB5BC9"/>
    <w:rsid w:val="00DE109D"/>
    <w:rsid w:val="00DE2DA4"/>
    <w:rsid w:val="00DE334C"/>
    <w:rsid w:val="00DE3A46"/>
    <w:rsid w:val="00DF1183"/>
    <w:rsid w:val="00DF2BC7"/>
    <w:rsid w:val="00E05115"/>
    <w:rsid w:val="00E05E37"/>
    <w:rsid w:val="00E22806"/>
    <w:rsid w:val="00E244E9"/>
    <w:rsid w:val="00E42291"/>
    <w:rsid w:val="00E42F93"/>
    <w:rsid w:val="00E43734"/>
    <w:rsid w:val="00E523B9"/>
    <w:rsid w:val="00E71AEA"/>
    <w:rsid w:val="00EA03B4"/>
    <w:rsid w:val="00EB0348"/>
    <w:rsid w:val="00EB46A0"/>
    <w:rsid w:val="00EC15DD"/>
    <w:rsid w:val="00EC3A33"/>
    <w:rsid w:val="00EC63C7"/>
    <w:rsid w:val="00ED79EA"/>
    <w:rsid w:val="00EE1058"/>
    <w:rsid w:val="00EE4A20"/>
    <w:rsid w:val="00EF1483"/>
    <w:rsid w:val="00EF6CF1"/>
    <w:rsid w:val="00F00FC4"/>
    <w:rsid w:val="00F04F00"/>
    <w:rsid w:val="00F35F88"/>
    <w:rsid w:val="00F43DFF"/>
    <w:rsid w:val="00F512D2"/>
    <w:rsid w:val="00F668AC"/>
    <w:rsid w:val="00F91AF6"/>
    <w:rsid w:val="00FB507C"/>
    <w:rsid w:val="00FE3A26"/>
    <w:rsid w:val="00F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37432F-1B7B-49DC-8501-CA0E5FC0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57D8"/>
    <w:pPr>
      <w:spacing w:after="0"/>
    </w:pPr>
    <w:rPr>
      <w:sz w:val="1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E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69B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69B7"/>
  </w:style>
  <w:style w:type="paragraph" w:styleId="Fuzeile">
    <w:name w:val="footer"/>
    <w:basedOn w:val="Standard"/>
    <w:link w:val="FuzeileZchn"/>
    <w:uiPriority w:val="99"/>
    <w:unhideWhenUsed/>
    <w:rsid w:val="002C69B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69B7"/>
  </w:style>
  <w:style w:type="paragraph" w:styleId="Titel">
    <w:name w:val="Title"/>
    <w:basedOn w:val="Standard"/>
    <w:next w:val="Standard"/>
    <w:link w:val="TitelZchn"/>
    <w:uiPriority w:val="10"/>
    <w:qFormat/>
    <w:rsid w:val="005523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0" w:color="auto" w:fill="auto"/>
      <w:spacing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23BB"/>
    <w:rPr>
      <w:rFonts w:ascii="Arial" w:eastAsiaTheme="majorEastAsia" w:hAnsi="Arial" w:cstheme="majorBidi"/>
      <w:b/>
      <w:spacing w:val="-10"/>
      <w:kern w:val="28"/>
      <w:sz w:val="24"/>
      <w:szCs w:val="56"/>
      <w:shd w:val="pct40" w:color="auto" w:fill="auto"/>
    </w:rPr>
  </w:style>
  <w:style w:type="paragraph" w:customStyle="1" w:styleId="Code">
    <w:name w:val="Code"/>
    <w:basedOn w:val="Standard"/>
    <w:qFormat/>
    <w:rsid w:val="00A93A36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pct5" w:color="F2F2F2" w:themeColor="background1" w:themeShade="F2" w:fill="auto"/>
    </w:pPr>
    <w:rPr>
      <w:rFonts w:ascii="Consolas" w:hAnsi="Consolas"/>
      <w:noProof/>
      <w:color w:val="2F5496" w:themeColor="accent1" w:themeShade="BF"/>
    </w:rPr>
  </w:style>
  <w:style w:type="paragraph" w:customStyle="1" w:styleId="Untertitel1">
    <w:name w:val="Untertitel1"/>
    <w:basedOn w:val="Titel"/>
    <w:qFormat/>
    <w:rsid w:val="00E523B9"/>
    <w:pPr>
      <w:pBdr>
        <w:top w:val="single" w:sz="4" w:space="0" w:color="auto"/>
        <w:bottom w:val="single" w:sz="4" w:space="0" w:color="auto"/>
      </w:pBdr>
      <w:shd w:val="pct25" w:color="auto" w:fill="auto"/>
    </w:pPr>
    <w:rPr>
      <w:sz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B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B0348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82405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A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A26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42F9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E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E2E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uiPriority w:val="1"/>
    <w:qFormat/>
    <w:rsid w:val="00965363"/>
    <w:pPr>
      <w:spacing w:after="0" w:line="240" w:lineRule="auto"/>
    </w:pPr>
    <w:rPr>
      <w:sz w:val="16"/>
    </w:rPr>
  </w:style>
  <w:style w:type="character" w:customStyle="1" w:styleId="pl-k">
    <w:name w:val="pl-k"/>
    <w:basedOn w:val="Absatz-Standardschriftart"/>
    <w:rsid w:val="00D85AF0"/>
  </w:style>
  <w:style w:type="character" w:customStyle="1" w:styleId="pl-token">
    <w:name w:val="pl-token"/>
    <w:basedOn w:val="Absatz-Standardschriftart"/>
    <w:rsid w:val="00D85AF0"/>
  </w:style>
  <w:style w:type="character" w:customStyle="1" w:styleId="pl-c1">
    <w:name w:val="pl-c1"/>
    <w:basedOn w:val="Absatz-Standardschriftart"/>
    <w:rsid w:val="00D85AF0"/>
  </w:style>
  <w:style w:type="paragraph" w:styleId="Funotentext">
    <w:name w:val="footnote text"/>
    <w:basedOn w:val="Standard"/>
    <w:link w:val="FunotentextZchn"/>
    <w:uiPriority w:val="99"/>
    <w:semiHidden/>
    <w:unhideWhenUsed/>
    <w:rsid w:val="0064373C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373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373C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AD7A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7A2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fprog_Summary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Hauser Pascal 1 (s)</dc:creator>
  <cp:keywords/>
  <dc:description/>
  <cp:lastModifiedBy>Hauser Pascal 1 (s)</cp:lastModifiedBy>
  <cp:revision>2</cp:revision>
  <cp:lastPrinted>2020-07-06T14:27:00Z</cp:lastPrinted>
  <dcterms:created xsi:type="dcterms:W3CDTF">2020-10-25T14:53:00Z</dcterms:created>
  <dcterms:modified xsi:type="dcterms:W3CDTF">2020-10-25T14:53:00Z</dcterms:modified>
</cp:coreProperties>
</file>